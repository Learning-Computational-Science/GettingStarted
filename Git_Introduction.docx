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54B" w:rsidRDefault="001424F3" w:rsidP="0018454B">
      <w:pPr>
        <w:pStyle w:val="Heading1"/>
      </w:pPr>
      <w:r>
        <w:t>Git Introduction</w:t>
      </w:r>
    </w:p>
    <w:p w:rsidR="00DD4C6B" w:rsidRDefault="00DD4C6B" w:rsidP="00DD4C6B">
      <w:pPr>
        <w:pStyle w:val="BodyText"/>
      </w:pPr>
      <w:r>
        <w:t>Git is a software version control tool. It keeps track of software development history and helps enable quality control and good workflows.  It works well for small or large projects as well as in a single developer or multi developer environment.</w:t>
      </w:r>
    </w:p>
    <w:p w:rsidR="00DD4C6B" w:rsidRDefault="00DD4C6B" w:rsidP="00944319">
      <w:pPr>
        <w:pStyle w:val="BodyText"/>
      </w:pPr>
      <w:r>
        <w:t xml:space="preserve">GitHub is an online Git repository (online place to store the git history of the project).  GitHub implements Git and enables collaboration on software projects.  In fact, many of the open source tools such as </w:t>
      </w:r>
      <w:hyperlink r:id="rId8" w:history="1">
        <w:r w:rsidRPr="00944319">
          <w:rPr>
            <w:rStyle w:val="Hyperlink"/>
          </w:rPr>
          <w:t>Jupyter</w:t>
        </w:r>
      </w:hyperlink>
      <w:r>
        <w:t>,</w:t>
      </w:r>
      <w:r w:rsidR="00944319">
        <w:t xml:space="preserve"> and </w:t>
      </w:r>
      <w:hyperlink r:id="rId9" w:history="1">
        <w:proofErr w:type="spellStart"/>
        <w:r w:rsidRPr="00944319">
          <w:rPr>
            <w:rStyle w:val="Hyperlink"/>
          </w:rPr>
          <w:t>Matplotlib</w:t>
        </w:r>
        <w:proofErr w:type="spellEnd"/>
      </w:hyperlink>
      <w:r>
        <w:t xml:space="preserve">, </w:t>
      </w:r>
      <w:r w:rsidR="00944319">
        <w:t>a</w:t>
      </w:r>
      <w:r>
        <w:t xml:space="preserve">re open source projects hosted on GitHub </w:t>
      </w:r>
      <w:r w:rsidR="00944319">
        <w:t xml:space="preserve">which </w:t>
      </w:r>
      <w:r>
        <w:t>use Git and GitHub for development.</w:t>
      </w:r>
    </w:p>
    <w:p w:rsidR="00DD4C6B" w:rsidRDefault="00DD4C6B" w:rsidP="00DD4C6B">
      <w:pPr>
        <w:pStyle w:val="BodyText"/>
      </w:pPr>
      <w:r>
        <w:t>It is important of us to use Git in this course because:</w:t>
      </w:r>
    </w:p>
    <w:p w:rsidR="00944319" w:rsidRDefault="00944319" w:rsidP="00944319">
      <w:pPr>
        <w:pStyle w:val="ListParagraph"/>
        <w:numPr>
          <w:ilvl w:val="0"/>
          <w:numId w:val="33"/>
        </w:numPr>
      </w:pPr>
      <w:r>
        <w:t>It will enable better collaboration between faculty and students.</w:t>
      </w:r>
    </w:p>
    <w:p w:rsidR="00944319" w:rsidRDefault="00944319" w:rsidP="00944319">
      <w:pPr>
        <w:pStyle w:val="ListParagraph"/>
        <w:numPr>
          <w:ilvl w:val="0"/>
          <w:numId w:val="33"/>
        </w:numPr>
      </w:pPr>
      <w:r>
        <w:t>I will enable better collaboration between students.</w:t>
      </w:r>
    </w:p>
    <w:p w:rsidR="00944319" w:rsidRDefault="00944319" w:rsidP="00944319">
      <w:pPr>
        <w:pStyle w:val="ListParagraph"/>
        <w:numPr>
          <w:ilvl w:val="0"/>
          <w:numId w:val="33"/>
        </w:numPr>
      </w:pPr>
      <w:r>
        <w:t>Working within a version control system is an important professional skill.</w:t>
      </w:r>
    </w:p>
    <w:p w:rsidR="00944319" w:rsidRDefault="00944319" w:rsidP="00944319">
      <w:pPr>
        <w:pStyle w:val="ListParagraph"/>
        <w:numPr>
          <w:ilvl w:val="0"/>
          <w:numId w:val="33"/>
        </w:numPr>
      </w:pPr>
      <w:r>
        <w:t>Working collaborative on a team project using Git is an important professional skill.</w:t>
      </w:r>
    </w:p>
    <w:p w:rsidR="00944319" w:rsidRDefault="00944319" w:rsidP="00944319">
      <w:pPr>
        <w:pStyle w:val="ListParagraph"/>
        <w:numPr>
          <w:ilvl w:val="0"/>
          <w:numId w:val="33"/>
        </w:numPr>
      </w:pPr>
      <w:r>
        <w:t>A GitHub presence is an important part of your professionally networking and can lead to job opportunities.</w:t>
      </w:r>
    </w:p>
    <w:p w:rsidR="00BB0381" w:rsidRDefault="00944319" w:rsidP="00BB0381">
      <w:pPr>
        <w:pStyle w:val="ListParagraph"/>
        <w:numPr>
          <w:ilvl w:val="0"/>
          <w:numId w:val="33"/>
        </w:numPr>
      </w:pPr>
      <w:r>
        <w:t>Working within sound development processes leads to better problem solutions.</w:t>
      </w:r>
    </w:p>
    <w:p w:rsidR="00E70E85" w:rsidRDefault="00E70E85" w:rsidP="00E70E85">
      <w:pPr>
        <w:pStyle w:val="Heading2"/>
      </w:pPr>
      <w:r>
        <w:t>Resources:</w:t>
      </w:r>
    </w:p>
    <w:p w:rsidR="00B30955" w:rsidRDefault="00B30955" w:rsidP="00B30955">
      <w:pPr>
        <w:pStyle w:val="BodyText"/>
      </w:pPr>
      <w:r>
        <w:t xml:space="preserve">Some good resources to get started with </w:t>
      </w:r>
      <w:r w:rsidR="00431027">
        <w:t>git are:</w:t>
      </w:r>
    </w:p>
    <w:p w:rsidR="00944319" w:rsidRDefault="00944319" w:rsidP="002E60F9">
      <w:pPr>
        <w:pStyle w:val="BodyText"/>
        <w:numPr>
          <w:ilvl w:val="0"/>
          <w:numId w:val="23"/>
        </w:numPr>
      </w:pPr>
      <w:r>
        <w:t xml:space="preserve">There is an online </w:t>
      </w:r>
      <w:hyperlink r:id="rId10" w:history="1">
        <w:r w:rsidRPr="00944319">
          <w:rPr>
            <w:rStyle w:val="Hyperlink"/>
          </w:rPr>
          <w:t>Git tutorial</w:t>
        </w:r>
      </w:hyperlink>
      <w:r>
        <w:t>.  You will complete many of these same things in setting up this assignment.</w:t>
      </w:r>
    </w:p>
    <w:p w:rsidR="002E60F9" w:rsidRDefault="00B30955" w:rsidP="002E60F9">
      <w:pPr>
        <w:pStyle w:val="BodyText"/>
        <w:numPr>
          <w:ilvl w:val="0"/>
          <w:numId w:val="23"/>
        </w:numPr>
      </w:pPr>
      <w:r>
        <w:t>The</w:t>
      </w:r>
      <w:r w:rsidR="00431027">
        <w:t xml:space="preserve"> git book which is available </w:t>
      </w:r>
      <w:hyperlink r:id="rId11" w:history="1">
        <w:r w:rsidR="00431027" w:rsidRPr="00431027">
          <w:rPr>
            <w:rStyle w:val="Hyperlink"/>
          </w:rPr>
          <w:t>online</w:t>
        </w:r>
      </w:hyperlink>
      <w:r w:rsidR="00431027">
        <w:t xml:space="preserve">, as a </w:t>
      </w:r>
      <w:hyperlink r:id="rId12" w:history="1">
        <w:r w:rsidR="00431027" w:rsidRPr="00431027">
          <w:rPr>
            <w:rStyle w:val="Hyperlink"/>
          </w:rPr>
          <w:t>pdf</w:t>
        </w:r>
      </w:hyperlink>
      <w:r w:rsidR="00431027">
        <w:t xml:space="preserve">, or for </w:t>
      </w:r>
      <w:hyperlink r:id="rId13" w:history="1">
        <w:r w:rsidR="00431027" w:rsidRPr="00431027">
          <w:rPr>
            <w:rStyle w:val="Hyperlink"/>
          </w:rPr>
          <w:t>purchase</w:t>
        </w:r>
      </w:hyperlink>
      <w:r w:rsidR="00431027">
        <w:t>.</w:t>
      </w:r>
    </w:p>
    <w:p w:rsidR="00027AB0" w:rsidRDefault="00027AB0" w:rsidP="002E60F9">
      <w:pPr>
        <w:pStyle w:val="BodyText"/>
        <w:numPr>
          <w:ilvl w:val="0"/>
          <w:numId w:val="23"/>
        </w:numPr>
      </w:pPr>
      <w:r>
        <w:t xml:space="preserve">Especially important for the beginner are sections </w:t>
      </w:r>
      <w:hyperlink r:id="rId14" w:history="1">
        <w:r w:rsidRPr="00027AB0">
          <w:rPr>
            <w:rStyle w:val="Hyperlink"/>
          </w:rPr>
          <w:t>1.0 – 1.4</w:t>
        </w:r>
      </w:hyperlink>
      <w:r>
        <w:t xml:space="preserve">, </w:t>
      </w:r>
      <w:hyperlink r:id="rId15" w:history="1">
        <w:r w:rsidRPr="00027AB0">
          <w:rPr>
            <w:rStyle w:val="Hyperlink"/>
          </w:rPr>
          <w:t>2.1 – 2.5</w:t>
        </w:r>
      </w:hyperlink>
      <w:r>
        <w:t xml:space="preserve"> and </w:t>
      </w:r>
      <w:hyperlink r:id="rId16" w:history="1">
        <w:r w:rsidRPr="00027AB0">
          <w:rPr>
            <w:rStyle w:val="Hyperlink"/>
          </w:rPr>
          <w:t>3.0 – 3.5</w:t>
        </w:r>
      </w:hyperlink>
      <w:r>
        <w:t>.</w:t>
      </w:r>
    </w:p>
    <w:p w:rsidR="002E60F9" w:rsidRDefault="00027AB0" w:rsidP="00B30955">
      <w:pPr>
        <w:pStyle w:val="BodyText"/>
        <w:numPr>
          <w:ilvl w:val="0"/>
          <w:numId w:val="23"/>
        </w:numPr>
      </w:pPr>
      <w:r>
        <w:t xml:space="preserve">It is good to understand the GitHub workflow.  There is a </w:t>
      </w:r>
      <w:hyperlink r:id="rId17" w:history="1">
        <w:r w:rsidRPr="00027AB0">
          <w:rPr>
            <w:rStyle w:val="Hyperlink"/>
          </w:rPr>
          <w:t>quick introduction</w:t>
        </w:r>
      </w:hyperlink>
      <w:r>
        <w:t xml:space="preserve">, and a </w:t>
      </w:r>
      <w:hyperlink r:id="rId18" w:history="1">
        <w:r w:rsidRPr="00027AB0">
          <w:rPr>
            <w:rStyle w:val="Hyperlink"/>
          </w:rPr>
          <w:t>longer discussion</w:t>
        </w:r>
      </w:hyperlink>
      <w:r>
        <w:t xml:space="preserve"> which contrasts GitHub workflow with </w:t>
      </w:r>
      <w:hyperlink r:id="rId19" w:history="1">
        <w:r w:rsidRPr="00027AB0">
          <w:rPr>
            <w:rStyle w:val="Hyperlink"/>
          </w:rPr>
          <w:t>git-flow</w:t>
        </w:r>
      </w:hyperlink>
      <w:r w:rsidR="002E60F9">
        <w:t>.</w:t>
      </w:r>
    </w:p>
    <w:p w:rsidR="00027AB0" w:rsidRDefault="00027AB0" w:rsidP="00B30955">
      <w:pPr>
        <w:pStyle w:val="BodyText"/>
        <w:numPr>
          <w:ilvl w:val="0"/>
          <w:numId w:val="23"/>
        </w:numPr>
      </w:pPr>
      <w:r>
        <w:t xml:space="preserve">Key concepts in git include: </w:t>
      </w:r>
      <w:hyperlink r:id="rId20" w:history="1">
        <w:r w:rsidRPr="00027AB0">
          <w:rPr>
            <w:rStyle w:val="Hyperlink"/>
          </w:rPr>
          <w:t>clone</w:t>
        </w:r>
      </w:hyperlink>
      <w:r>
        <w:t xml:space="preserve">, </w:t>
      </w:r>
      <w:hyperlink r:id="rId21" w:history="1">
        <w:r w:rsidRPr="00027AB0">
          <w:rPr>
            <w:rStyle w:val="Hyperlink"/>
          </w:rPr>
          <w:t>commit</w:t>
        </w:r>
      </w:hyperlink>
      <w:r>
        <w:t xml:space="preserve">, </w:t>
      </w:r>
      <w:hyperlink r:id="rId22" w:history="1">
        <w:r w:rsidRPr="00027AB0">
          <w:rPr>
            <w:rStyle w:val="Hyperlink"/>
          </w:rPr>
          <w:t>push</w:t>
        </w:r>
      </w:hyperlink>
      <w:r>
        <w:t xml:space="preserve">, </w:t>
      </w:r>
      <w:hyperlink r:id="rId23" w:history="1">
        <w:r w:rsidRPr="00027AB0">
          <w:rPr>
            <w:rStyle w:val="Hyperlink"/>
          </w:rPr>
          <w:t>pull</w:t>
        </w:r>
      </w:hyperlink>
      <w:r>
        <w:t xml:space="preserve">, and </w:t>
      </w:r>
      <w:hyperlink r:id="rId24" w:history="1">
        <w:r w:rsidRPr="00027AB0">
          <w:rPr>
            <w:rStyle w:val="Hyperlink"/>
          </w:rPr>
          <w:t>branching</w:t>
        </w:r>
      </w:hyperlink>
      <w:r>
        <w:t>.</w:t>
      </w:r>
    </w:p>
    <w:p w:rsidR="00B50B6C" w:rsidRDefault="001424F3" w:rsidP="001424F3">
      <w:pPr>
        <w:pStyle w:val="Heading2"/>
      </w:pPr>
      <w:r>
        <w:t>Downloading and Installing Git on your Computer</w:t>
      </w:r>
    </w:p>
    <w:p w:rsidR="00275C76" w:rsidRDefault="00275C76" w:rsidP="00275C76">
      <w:pPr>
        <w:pStyle w:val="BodyText"/>
      </w:pPr>
      <w:r>
        <w:t>To install Git on your computer,</w:t>
      </w:r>
      <w:r w:rsidR="008F76B3">
        <w:t xml:space="preserve"> follow the directions in the software installation document.</w:t>
      </w:r>
    </w:p>
    <w:p w:rsidR="00275C76" w:rsidRDefault="00544F35" w:rsidP="00544F35">
      <w:pPr>
        <w:pStyle w:val="Heading2"/>
      </w:pPr>
      <w:r>
        <w:t xml:space="preserve">Create a GitHub </w:t>
      </w:r>
      <w:r w:rsidR="00021A71">
        <w:t xml:space="preserve">Education </w:t>
      </w:r>
      <w:r>
        <w:t>User Account</w:t>
      </w:r>
    </w:p>
    <w:p w:rsidR="008F76B3" w:rsidRDefault="00021A71" w:rsidP="008F76B3">
      <w:pPr>
        <w:pStyle w:val="ListParagraph"/>
        <w:numPr>
          <w:ilvl w:val="0"/>
          <w:numId w:val="34"/>
        </w:numPr>
        <w:ind w:left="720"/>
      </w:pPr>
      <w:r>
        <w:t xml:space="preserve">If you don’t already have a GitHub Account, go to </w:t>
      </w:r>
      <w:hyperlink r:id="rId25" w:history="1">
        <w:r w:rsidRPr="001D7952">
          <w:rPr>
            <w:rStyle w:val="Hyperlink"/>
          </w:rPr>
          <w:t>https://github.com/join</w:t>
        </w:r>
      </w:hyperlink>
      <w:r>
        <w:t xml:space="preserve"> and create one.</w:t>
      </w:r>
    </w:p>
    <w:p w:rsidR="008F76B3" w:rsidRDefault="00021A71" w:rsidP="008F76B3">
      <w:pPr>
        <w:pStyle w:val="ListParagraph"/>
        <w:numPr>
          <w:ilvl w:val="1"/>
          <w:numId w:val="34"/>
        </w:numPr>
      </w:pPr>
      <w:r>
        <w:t>GitHub is used by future employers so think professionally in choosing your username.</w:t>
      </w:r>
    </w:p>
    <w:p w:rsidR="008F76B3" w:rsidRDefault="005B49B6" w:rsidP="008F76B3">
      <w:pPr>
        <w:pStyle w:val="ListParagraph"/>
        <w:numPr>
          <w:ilvl w:val="1"/>
          <w:numId w:val="34"/>
        </w:numPr>
      </w:pPr>
      <w:r>
        <w:t>Feel free to choose a free plan.  In the next step you can upgrade to a student account which gives you unlimited</w:t>
      </w:r>
      <w:r w:rsidR="001949E5">
        <w:t xml:space="preserve"> private</w:t>
      </w:r>
      <w:r>
        <w:t xml:space="preserve"> repositories for free.</w:t>
      </w:r>
    </w:p>
    <w:p w:rsidR="008F76B3" w:rsidRDefault="005B49B6" w:rsidP="008F76B3">
      <w:pPr>
        <w:pStyle w:val="ListParagraph"/>
        <w:numPr>
          <w:ilvl w:val="0"/>
          <w:numId w:val="34"/>
        </w:numPr>
        <w:ind w:left="720"/>
      </w:pPr>
      <w:r>
        <w:t xml:space="preserve">Change your GitHub account to a student account, and get the </w:t>
      </w:r>
      <w:hyperlink r:id="rId26" w:history="1">
        <w:r w:rsidRPr="005B49B6">
          <w:rPr>
            <w:rStyle w:val="Hyperlink"/>
          </w:rPr>
          <w:t>Student Developer Pack</w:t>
        </w:r>
      </w:hyperlink>
      <w:r>
        <w:t>.</w:t>
      </w:r>
    </w:p>
    <w:p w:rsidR="008F76B3" w:rsidRPr="008F76B3" w:rsidRDefault="005B49B6" w:rsidP="008F76B3">
      <w:pPr>
        <w:pStyle w:val="ListParagraph"/>
        <w:numPr>
          <w:ilvl w:val="1"/>
          <w:numId w:val="34"/>
        </w:numPr>
        <w:rPr>
          <w:rStyle w:val="Hyperlink"/>
          <w:color w:val="auto"/>
          <w:u w:val="none"/>
        </w:rPr>
      </w:pPr>
      <w:r>
        <w:t xml:space="preserve">Go to </w:t>
      </w:r>
      <w:hyperlink r:id="rId27" w:history="1">
        <w:r w:rsidRPr="001D7952">
          <w:rPr>
            <w:rStyle w:val="Hyperlink"/>
          </w:rPr>
          <w:t>https://education.github.com/pack</w:t>
        </w:r>
      </w:hyperlink>
    </w:p>
    <w:p w:rsidR="005B49B6" w:rsidRDefault="005B49B6" w:rsidP="005B49B6">
      <w:pPr>
        <w:pStyle w:val="Heading2"/>
      </w:pPr>
      <w:r>
        <w:lastRenderedPageBreak/>
        <w:t>Join</w:t>
      </w:r>
      <w:r w:rsidR="006010E6">
        <w:t xml:space="preserve"> our GitHub Class</w:t>
      </w:r>
    </w:p>
    <w:p w:rsidR="006010E6" w:rsidRDefault="006010E6" w:rsidP="006010E6">
      <w:pPr>
        <w:pStyle w:val="BodyText"/>
        <w:numPr>
          <w:ilvl w:val="0"/>
          <w:numId w:val="26"/>
        </w:numPr>
      </w:pPr>
      <w:r>
        <w:t xml:space="preserve">Try going to </w:t>
      </w:r>
      <w:hyperlink r:id="rId28" w:history="1">
        <w:r w:rsidRPr="001D7952">
          <w:rPr>
            <w:rStyle w:val="Hyperlink"/>
          </w:rPr>
          <w:t>https://github.com/UCO-CSPI</w:t>
        </w:r>
      </w:hyperlink>
      <w:r>
        <w:t xml:space="preserve"> and send a request to join the organization.</w:t>
      </w:r>
    </w:p>
    <w:p w:rsidR="006010E6" w:rsidRDefault="006010E6" w:rsidP="006010E6">
      <w:pPr>
        <w:pStyle w:val="BodyText"/>
        <w:numPr>
          <w:ilvl w:val="0"/>
          <w:numId w:val="26"/>
        </w:numPr>
      </w:pPr>
      <w:r>
        <w:t xml:space="preserve">If there is no option to join the organization, send </w:t>
      </w:r>
      <w:hyperlink r:id="rId29" w:history="1">
        <w:r w:rsidRPr="006010E6">
          <w:rPr>
            <w:rStyle w:val="Hyperlink"/>
          </w:rPr>
          <w:t>Dr. Holmes</w:t>
        </w:r>
      </w:hyperlink>
      <w:r>
        <w:t xml:space="preserve"> an email with your GitHub user name.  His email is </w:t>
      </w:r>
      <w:hyperlink r:id="rId30" w:history="1">
        <w:r w:rsidRPr="001D7952">
          <w:rPr>
            <w:rStyle w:val="Hyperlink"/>
          </w:rPr>
          <w:t>wholmes3@uco.edu</w:t>
        </w:r>
      </w:hyperlink>
      <w:r>
        <w:t>.</w:t>
      </w:r>
      <w:bookmarkStart w:id="0" w:name="_GoBack"/>
      <w:bookmarkEnd w:id="0"/>
    </w:p>
    <w:sectPr w:rsidR="006010E6" w:rsidSect="005B49B6">
      <w:footerReference w:type="default" r:id="rId31"/>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C31" w:rsidRDefault="00460C31" w:rsidP="00014BC8">
      <w:pPr>
        <w:spacing w:after="0" w:line="240" w:lineRule="auto"/>
      </w:pPr>
      <w:r>
        <w:separator/>
      </w:r>
    </w:p>
  </w:endnote>
  <w:endnote w:type="continuationSeparator" w:id="0">
    <w:p w:rsidR="00460C31" w:rsidRDefault="00460C31" w:rsidP="0001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C8" w:rsidRPr="00014BC8" w:rsidRDefault="00641709" w:rsidP="008C5F69">
    <w:pPr>
      <w:pStyle w:val="Footer"/>
      <w:tabs>
        <w:tab w:val="clear" w:pos="5400"/>
        <w:tab w:val="center" w:pos="4680"/>
      </w:tabs>
      <w:jc w:val="center"/>
    </w:pPr>
    <w:r>
      <w:t>Spring</w:t>
    </w:r>
    <w:r w:rsidR="00014BC8" w:rsidRPr="00014BC8">
      <w:t xml:space="preserve"> of </w:t>
    </w:r>
    <w:r w:rsidR="0073457E">
      <w:fldChar w:fldCharType="begin"/>
    </w:r>
    <w:r w:rsidR="0073457E">
      <w:instrText xml:space="preserve"> DATE  \@ "yyyy"  \* MERGEFORMAT </w:instrText>
    </w:r>
    <w:r w:rsidR="0073457E">
      <w:fldChar w:fldCharType="separate"/>
    </w:r>
    <w:r w:rsidR="008F76B3">
      <w:rPr>
        <w:noProof/>
      </w:rPr>
      <w:t>2017</w:t>
    </w:r>
    <w:r w:rsidR="0073457E">
      <w:rPr>
        <w:noProof/>
      </w:rPr>
      <w:fldChar w:fldCharType="end"/>
    </w:r>
    <w:r>
      <w:tab/>
    </w:r>
    <w:r w:rsidR="00460C31">
      <w:fldChar w:fldCharType="begin"/>
    </w:r>
    <w:r w:rsidR="00460C31">
      <w:instrText xml:space="preserve"> STYLEREF  "Heading 1"  \* MERGEFORMAT </w:instrText>
    </w:r>
    <w:r w:rsidR="00460C31">
      <w:fldChar w:fldCharType="separate"/>
    </w:r>
    <w:r w:rsidR="008D21CF">
      <w:rPr>
        <w:noProof/>
      </w:rPr>
      <w:t>Git Introduction</w:t>
    </w:r>
    <w:r w:rsidR="00460C31">
      <w:rPr>
        <w:noProof/>
      </w:rPr>
      <w:fldChar w:fldCharType="end"/>
    </w:r>
    <w:r w:rsidR="00014BC8" w:rsidRPr="00014BC8">
      <w:tab/>
      <w:t xml:space="preserve">Page </w:t>
    </w:r>
    <w:r w:rsidR="0073457E">
      <w:fldChar w:fldCharType="begin"/>
    </w:r>
    <w:r w:rsidR="0073457E">
      <w:instrText xml:space="preserve"> PAGE </w:instrText>
    </w:r>
    <w:r w:rsidR="0073457E">
      <w:fldChar w:fldCharType="separate"/>
    </w:r>
    <w:r w:rsidR="008D21CF">
      <w:rPr>
        <w:noProof/>
      </w:rPr>
      <w:t>2</w:t>
    </w:r>
    <w:r w:rsidR="0073457E">
      <w:rPr>
        <w:noProof/>
      </w:rPr>
      <w:fldChar w:fldCharType="end"/>
    </w:r>
    <w:r w:rsidR="00014BC8" w:rsidRPr="00014BC8">
      <w:t xml:space="preserve"> of </w:t>
    </w:r>
    <w:r w:rsidR="00460C31">
      <w:fldChar w:fldCharType="begin"/>
    </w:r>
    <w:r w:rsidR="00460C31">
      <w:instrText xml:space="preserve"> SECTIONPAGES </w:instrText>
    </w:r>
    <w:r w:rsidR="00460C31">
      <w:fldChar w:fldCharType="separate"/>
    </w:r>
    <w:r w:rsidR="008D21CF">
      <w:rPr>
        <w:noProof/>
      </w:rPr>
      <w:t>2</w:t>
    </w:r>
    <w:r w:rsidR="00460C3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C31" w:rsidRDefault="00460C31" w:rsidP="00014BC8">
      <w:pPr>
        <w:spacing w:after="0" w:line="240" w:lineRule="auto"/>
      </w:pPr>
      <w:r>
        <w:separator/>
      </w:r>
    </w:p>
  </w:footnote>
  <w:footnote w:type="continuationSeparator" w:id="0">
    <w:p w:rsidR="00460C31" w:rsidRDefault="00460C31" w:rsidP="00014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22C8F"/>
    <w:multiLevelType w:val="hybridMultilevel"/>
    <w:tmpl w:val="5BE62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E66207"/>
    <w:multiLevelType w:val="multilevel"/>
    <w:tmpl w:val="334C4C62"/>
    <w:numStyleLink w:val="ListBulleted"/>
  </w:abstractNum>
  <w:abstractNum w:abstractNumId="12" w15:restartNumberingAfterBreak="0">
    <w:nsid w:val="1D7A09D1"/>
    <w:multiLevelType w:val="multilevel"/>
    <w:tmpl w:val="334C4C62"/>
    <w:numStyleLink w:val="ListBulleted"/>
  </w:abstractNum>
  <w:abstractNum w:abstractNumId="13" w15:restartNumberingAfterBreak="0">
    <w:nsid w:val="1EBD7B3F"/>
    <w:multiLevelType w:val="hybridMultilevel"/>
    <w:tmpl w:val="282EE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ED6CD1"/>
    <w:multiLevelType w:val="multilevel"/>
    <w:tmpl w:val="334C4C62"/>
    <w:numStyleLink w:val="ListBulleted"/>
  </w:abstractNum>
  <w:abstractNum w:abstractNumId="15"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6" w15:restartNumberingAfterBreak="0">
    <w:nsid w:val="29875325"/>
    <w:multiLevelType w:val="hybridMultilevel"/>
    <w:tmpl w:val="D8D4D4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B54F4A"/>
    <w:multiLevelType w:val="hybridMultilevel"/>
    <w:tmpl w:val="26C2609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8" w15:restartNumberingAfterBreak="0">
    <w:nsid w:val="2AA65739"/>
    <w:multiLevelType w:val="hybridMultilevel"/>
    <w:tmpl w:val="F4D8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790463"/>
    <w:multiLevelType w:val="hybridMultilevel"/>
    <w:tmpl w:val="282EE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B01D30"/>
    <w:multiLevelType w:val="hybridMultilevel"/>
    <w:tmpl w:val="EA6CD7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EE4BCA"/>
    <w:multiLevelType w:val="hybridMultilevel"/>
    <w:tmpl w:val="86FC1B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2040214"/>
    <w:multiLevelType w:val="hybridMultilevel"/>
    <w:tmpl w:val="C45208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7552CE"/>
    <w:multiLevelType w:val="multilevel"/>
    <w:tmpl w:val="334C4C62"/>
    <w:numStyleLink w:val="ListBulleted"/>
  </w:abstractNum>
  <w:abstractNum w:abstractNumId="24" w15:restartNumberingAfterBreak="0">
    <w:nsid w:val="34EE5B21"/>
    <w:multiLevelType w:val="hybridMultilevel"/>
    <w:tmpl w:val="7E620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C4332A"/>
    <w:multiLevelType w:val="multilevel"/>
    <w:tmpl w:val="A04E4836"/>
    <w:numStyleLink w:val="ListNumbered"/>
  </w:abstractNum>
  <w:abstractNum w:abstractNumId="26" w15:restartNumberingAfterBreak="0">
    <w:nsid w:val="445A7A5A"/>
    <w:multiLevelType w:val="multilevel"/>
    <w:tmpl w:val="334C4C62"/>
    <w:numStyleLink w:val="ListBulleted"/>
  </w:abstractNum>
  <w:abstractNum w:abstractNumId="27" w15:restartNumberingAfterBreak="0">
    <w:nsid w:val="491D1A66"/>
    <w:multiLevelType w:val="multilevel"/>
    <w:tmpl w:val="A04E4836"/>
    <w:numStyleLink w:val="ListNumbered"/>
  </w:abstractNum>
  <w:abstractNum w:abstractNumId="28" w15:restartNumberingAfterBreak="0">
    <w:nsid w:val="55BB1CF4"/>
    <w:multiLevelType w:val="multilevel"/>
    <w:tmpl w:val="334C4C62"/>
    <w:numStyleLink w:val="ListBulleted"/>
  </w:abstractNum>
  <w:abstractNum w:abstractNumId="29" w15:restartNumberingAfterBreak="0">
    <w:nsid w:val="5C894119"/>
    <w:multiLevelType w:val="hybridMultilevel"/>
    <w:tmpl w:val="2210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77821"/>
    <w:multiLevelType w:val="multilevel"/>
    <w:tmpl w:val="334C4C62"/>
    <w:numStyleLink w:val="ListBulleted"/>
  </w:abstractNum>
  <w:abstractNum w:abstractNumId="31" w15:restartNumberingAfterBreak="0">
    <w:nsid w:val="6B8171B1"/>
    <w:multiLevelType w:val="multilevel"/>
    <w:tmpl w:val="A04E4836"/>
    <w:numStyleLink w:val="ListNumbered"/>
  </w:abstractNum>
  <w:abstractNum w:abstractNumId="32" w15:restartNumberingAfterBreak="0">
    <w:nsid w:val="6F8803D7"/>
    <w:multiLevelType w:val="hybridMultilevel"/>
    <w:tmpl w:val="DE4C99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33"/>
  </w:num>
  <w:num w:numId="2">
    <w:abstractNumId w:val="23"/>
  </w:num>
  <w:num w:numId="3">
    <w:abstractNumId w:val="14"/>
  </w:num>
  <w:num w:numId="4">
    <w:abstractNumId w:val="12"/>
  </w:num>
  <w:num w:numId="5">
    <w:abstractNumId w:val="26"/>
  </w:num>
  <w:num w:numId="6">
    <w:abstractNumId w:val="15"/>
  </w:num>
  <w:num w:numId="7">
    <w:abstractNumId w:val="25"/>
  </w:num>
  <w:num w:numId="8">
    <w:abstractNumId w:val="27"/>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28"/>
  </w:num>
  <w:num w:numId="22">
    <w:abstractNumId w:val="18"/>
  </w:num>
  <w:num w:numId="23">
    <w:abstractNumId w:val="30"/>
  </w:num>
  <w:num w:numId="24">
    <w:abstractNumId w:val="21"/>
  </w:num>
  <w:num w:numId="25">
    <w:abstractNumId w:val="16"/>
  </w:num>
  <w:num w:numId="26">
    <w:abstractNumId w:val="10"/>
  </w:num>
  <w:num w:numId="27">
    <w:abstractNumId w:val="32"/>
  </w:num>
  <w:num w:numId="28">
    <w:abstractNumId w:val="24"/>
  </w:num>
  <w:num w:numId="29">
    <w:abstractNumId w:val="13"/>
  </w:num>
  <w:num w:numId="30">
    <w:abstractNumId w:val="19"/>
  </w:num>
  <w:num w:numId="31">
    <w:abstractNumId w:val="20"/>
  </w:num>
  <w:num w:numId="32">
    <w:abstractNumId w:val="17"/>
  </w:num>
  <w:num w:numId="33">
    <w:abstractNumId w:val="3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mirrorMargins/>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2B"/>
    <w:rsid w:val="000052FC"/>
    <w:rsid w:val="00014BC8"/>
    <w:rsid w:val="00021A71"/>
    <w:rsid w:val="00027AB0"/>
    <w:rsid w:val="00033037"/>
    <w:rsid w:val="000343DD"/>
    <w:rsid w:val="00082B42"/>
    <w:rsid w:val="000968A8"/>
    <w:rsid w:val="00097EF4"/>
    <w:rsid w:val="000A3EBB"/>
    <w:rsid w:val="000D5CA6"/>
    <w:rsid w:val="00136303"/>
    <w:rsid w:val="00137C94"/>
    <w:rsid w:val="001424F3"/>
    <w:rsid w:val="00151313"/>
    <w:rsid w:val="00156DA7"/>
    <w:rsid w:val="00157145"/>
    <w:rsid w:val="00164506"/>
    <w:rsid w:val="00176E4D"/>
    <w:rsid w:val="00183EDD"/>
    <w:rsid w:val="0018454B"/>
    <w:rsid w:val="00185F71"/>
    <w:rsid w:val="001949E5"/>
    <w:rsid w:val="001B2EBF"/>
    <w:rsid w:val="001F6A66"/>
    <w:rsid w:val="00213552"/>
    <w:rsid w:val="002303C0"/>
    <w:rsid w:val="00243B47"/>
    <w:rsid w:val="00247B0B"/>
    <w:rsid w:val="0025151D"/>
    <w:rsid w:val="00251691"/>
    <w:rsid w:val="00252624"/>
    <w:rsid w:val="00260E3B"/>
    <w:rsid w:val="00275288"/>
    <w:rsid w:val="00275C76"/>
    <w:rsid w:val="002832AB"/>
    <w:rsid w:val="0028334A"/>
    <w:rsid w:val="0028752A"/>
    <w:rsid w:val="00292844"/>
    <w:rsid w:val="002B3FFB"/>
    <w:rsid w:val="002B6CC6"/>
    <w:rsid w:val="002C76F0"/>
    <w:rsid w:val="002D0990"/>
    <w:rsid w:val="002E011D"/>
    <w:rsid w:val="002E60F9"/>
    <w:rsid w:val="00304641"/>
    <w:rsid w:val="00330AC6"/>
    <w:rsid w:val="0034345A"/>
    <w:rsid w:val="00345049"/>
    <w:rsid w:val="00381948"/>
    <w:rsid w:val="003B7A38"/>
    <w:rsid w:val="003D3EE9"/>
    <w:rsid w:val="003E4E35"/>
    <w:rsid w:val="003E7A8E"/>
    <w:rsid w:val="003F2D33"/>
    <w:rsid w:val="003F713D"/>
    <w:rsid w:val="00431027"/>
    <w:rsid w:val="00460C31"/>
    <w:rsid w:val="00461D4D"/>
    <w:rsid w:val="00471F06"/>
    <w:rsid w:val="00494109"/>
    <w:rsid w:val="004A63A5"/>
    <w:rsid w:val="004B2576"/>
    <w:rsid w:val="004C5F33"/>
    <w:rsid w:val="004F0037"/>
    <w:rsid w:val="0050035A"/>
    <w:rsid w:val="00513BF2"/>
    <w:rsid w:val="005207E1"/>
    <w:rsid w:val="005257FC"/>
    <w:rsid w:val="00544F35"/>
    <w:rsid w:val="005750C2"/>
    <w:rsid w:val="0057526F"/>
    <w:rsid w:val="005846AF"/>
    <w:rsid w:val="005B49B6"/>
    <w:rsid w:val="005C3744"/>
    <w:rsid w:val="005D7403"/>
    <w:rsid w:val="005F1BA1"/>
    <w:rsid w:val="006010E6"/>
    <w:rsid w:val="00603B97"/>
    <w:rsid w:val="00610997"/>
    <w:rsid w:val="00616C3C"/>
    <w:rsid w:val="00641709"/>
    <w:rsid w:val="00675FF6"/>
    <w:rsid w:val="006B59EB"/>
    <w:rsid w:val="006C74E0"/>
    <w:rsid w:val="006D0E41"/>
    <w:rsid w:val="006E3CBE"/>
    <w:rsid w:val="006F2996"/>
    <w:rsid w:val="006F3DCD"/>
    <w:rsid w:val="007002F9"/>
    <w:rsid w:val="0073457E"/>
    <w:rsid w:val="00775940"/>
    <w:rsid w:val="00784397"/>
    <w:rsid w:val="007C2AB9"/>
    <w:rsid w:val="007D40BD"/>
    <w:rsid w:val="007D555C"/>
    <w:rsid w:val="007E59FC"/>
    <w:rsid w:val="007F42A3"/>
    <w:rsid w:val="008040EE"/>
    <w:rsid w:val="00814986"/>
    <w:rsid w:val="00820020"/>
    <w:rsid w:val="00820F1E"/>
    <w:rsid w:val="00821087"/>
    <w:rsid w:val="008737C9"/>
    <w:rsid w:val="008771A8"/>
    <w:rsid w:val="00882AF2"/>
    <w:rsid w:val="008C5F69"/>
    <w:rsid w:val="008D21CF"/>
    <w:rsid w:val="008E6186"/>
    <w:rsid w:val="008F665A"/>
    <w:rsid w:val="008F76B3"/>
    <w:rsid w:val="00903335"/>
    <w:rsid w:val="009325C4"/>
    <w:rsid w:val="0093695C"/>
    <w:rsid w:val="0093762A"/>
    <w:rsid w:val="009425EB"/>
    <w:rsid w:val="00944319"/>
    <w:rsid w:val="0095502B"/>
    <w:rsid w:val="00967526"/>
    <w:rsid w:val="00975634"/>
    <w:rsid w:val="0098728E"/>
    <w:rsid w:val="009A1266"/>
    <w:rsid w:val="009B5B43"/>
    <w:rsid w:val="009C024E"/>
    <w:rsid w:val="009C046D"/>
    <w:rsid w:val="009E72F0"/>
    <w:rsid w:val="009F4DBC"/>
    <w:rsid w:val="009F645A"/>
    <w:rsid w:val="00A05EDB"/>
    <w:rsid w:val="00A37403"/>
    <w:rsid w:val="00A7309A"/>
    <w:rsid w:val="00A91A92"/>
    <w:rsid w:val="00A95D58"/>
    <w:rsid w:val="00AD5081"/>
    <w:rsid w:val="00AD77FE"/>
    <w:rsid w:val="00B039F5"/>
    <w:rsid w:val="00B055BB"/>
    <w:rsid w:val="00B30955"/>
    <w:rsid w:val="00B50B6C"/>
    <w:rsid w:val="00B650CF"/>
    <w:rsid w:val="00B7075E"/>
    <w:rsid w:val="00B877F4"/>
    <w:rsid w:val="00BA4813"/>
    <w:rsid w:val="00BB0381"/>
    <w:rsid w:val="00BB0F9A"/>
    <w:rsid w:val="00BB7B60"/>
    <w:rsid w:val="00BD709E"/>
    <w:rsid w:val="00BF656C"/>
    <w:rsid w:val="00C06355"/>
    <w:rsid w:val="00C15BFD"/>
    <w:rsid w:val="00C23DF8"/>
    <w:rsid w:val="00C264EA"/>
    <w:rsid w:val="00C71472"/>
    <w:rsid w:val="00C81E48"/>
    <w:rsid w:val="00C937B5"/>
    <w:rsid w:val="00C948AC"/>
    <w:rsid w:val="00CB06B2"/>
    <w:rsid w:val="00CB094A"/>
    <w:rsid w:val="00CC7207"/>
    <w:rsid w:val="00CF0098"/>
    <w:rsid w:val="00CF6EDE"/>
    <w:rsid w:val="00D02CDA"/>
    <w:rsid w:val="00D1520F"/>
    <w:rsid w:val="00D23AAD"/>
    <w:rsid w:val="00D31DBA"/>
    <w:rsid w:val="00D40ADC"/>
    <w:rsid w:val="00D419A8"/>
    <w:rsid w:val="00D42E9C"/>
    <w:rsid w:val="00D50530"/>
    <w:rsid w:val="00D7654B"/>
    <w:rsid w:val="00D84E10"/>
    <w:rsid w:val="00D85BD9"/>
    <w:rsid w:val="00D861B7"/>
    <w:rsid w:val="00D87158"/>
    <w:rsid w:val="00D925D6"/>
    <w:rsid w:val="00D93897"/>
    <w:rsid w:val="00D96BAB"/>
    <w:rsid w:val="00DD4C6B"/>
    <w:rsid w:val="00DE328D"/>
    <w:rsid w:val="00DF1902"/>
    <w:rsid w:val="00DF31E6"/>
    <w:rsid w:val="00E05E10"/>
    <w:rsid w:val="00E70E85"/>
    <w:rsid w:val="00E750D4"/>
    <w:rsid w:val="00E753A2"/>
    <w:rsid w:val="00E96234"/>
    <w:rsid w:val="00EC3795"/>
    <w:rsid w:val="00F013FF"/>
    <w:rsid w:val="00F171BF"/>
    <w:rsid w:val="00F2378F"/>
    <w:rsid w:val="00F25D8D"/>
    <w:rsid w:val="00F400C0"/>
    <w:rsid w:val="00F5505B"/>
    <w:rsid w:val="00F56805"/>
    <w:rsid w:val="00F67B1E"/>
    <w:rsid w:val="00F92065"/>
    <w:rsid w:val="00F94BA0"/>
    <w:rsid w:val="00FA27F7"/>
    <w:rsid w:val="00FA4A2C"/>
    <w:rsid w:val="00FD07C5"/>
    <w:rsid w:val="00FE15EC"/>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CAC8F1-7A6E-4630-BB84-499098E5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D07C5"/>
  </w:style>
  <w:style w:type="paragraph" w:styleId="Heading1">
    <w:name w:val="heading 1"/>
    <w:basedOn w:val="Normal"/>
    <w:next w:val="BodyText"/>
    <w:link w:val="Heading1Char"/>
    <w:uiPriority w:val="9"/>
    <w:qFormat/>
    <w:rsid w:val="00D84E10"/>
    <w:pPr>
      <w:keepNext/>
      <w:keepLines/>
      <w:pageBreakBefore/>
      <w:spacing w:before="36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BodyText"/>
    <w:link w:val="Heading2Char"/>
    <w:uiPriority w:val="9"/>
    <w:qFormat/>
    <w:rsid w:val="009E72F0"/>
    <w:pPr>
      <w:keepNext/>
      <w:keepLines/>
      <w:spacing w:before="240" w:after="0"/>
      <w:outlineLvl w:val="1"/>
    </w:pPr>
    <w:rPr>
      <w:rFonts w:asciiTheme="majorHAnsi" w:eastAsiaTheme="majorEastAsia" w:hAnsiTheme="majorHAnsi" w:cstheme="majorBidi"/>
      <w:b/>
      <w:bCs/>
      <w:color w:val="365F91" w:themeColor="accent1" w:themeShade="BF"/>
      <w:sz w:val="32"/>
      <w:szCs w:val="26"/>
    </w:rPr>
  </w:style>
  <w:style w:type="paragraph" w:styleId="Heading3">
    <w:name w:val="heading 3"/>
    <w:basedOn w:val="Normal"/>
    <w:next w:val="BodyText"/>
    <w:link w:val="Heading3Char"/>
    <w:uiPriority w:val="9"/>
    <w:qFormat/>
    <w:rsid w:val="009E72F0"/>
    <w:pPr>
      <w:keepNext/>
      <w:keepLines/>
      <w:spacing w:before="200" w:after="0"/>
      <w:ind w:left="18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link w:val="Heading4Char"/>
    <w:uiPriority w:val="9"/>
    <w:semiHidden/>
    <w:qFormat/>
    <w:locked/>
    <w:rsid w:val="00176E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qFormat/>
    <w:locked/>
    <w:rsid w:val="00176E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locked/>
    <w:rsid w:val="00176E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76E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76E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qFormat/>
    <w:locked/>
    <w:rsid w:val="00176E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1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9E72F0"/>
    <w:rPr>
      <w:rFonts w:asciiTheme="majorHAnsi" w:eastAsiaTheme="majorEastAsia" w:hAnsiTheme="majorHAnsi" w:cstheme="majorBidi"/>
      <w:b/>
      <w:bCs/>
      <w:color w:val="365F91" w:themeColor="accent1" w:themeShade="BF"/>
      <w:sz w:val="32"/>
      <w:szCs w:val="26"/>
    </w:rPr>
  </w:style>
  <w:style w:type="character" w:customStyle="1" w:styleId="Heading3Char">
    <w:name w:val="Heading 3 Char"/>
    <w:basedOn w:val="DefaultParagraphFont"/>
    <w:link w:val="Heading3"/>
    <w:uiPriority w:val="9"/>
    <w:rsid w:val="009E72F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002F9"/>
    <w:rPr>
      <w:rFonts w:asciiTheme="majorHAnsi" w:eastAsiaTheme="majorEastAsia" w:hAnsiTheme="majorHAnsi" w:cstheme="majorBidi"/>
      <w:b/>
      <w:bCs/>
      <w:i/>
      <w:iCs/>
      <w:color w:val="4F81BD" w:themeColor="accent1"/>
    </w:rPr>
  </w:style>
  <w:style w:type="paragraph" w:styleId="Caption">
    <w:name w:val="caption"/>
    <w:basedOn w:val="Normal"/>
    <w:next w:val="BodyText"/>
    <w:uiPriority w:val="10"/>
    <w:qFormat/>
    <w:rsid w:val="00BA4813"/>
    <w:pPr>
      <w:spacing w:line="240" w:lineRule="auto"/>
      <w:ind w:left="720"/>
    </w:pPr>
    <w:rPr>
      <w:b/>
      <w:bCs/>
      <w:szCs w:val="18"/>
    </w:rPr>
  </w:style>
  <w:style w:type="paragraph" w:styleId="Title">
    <w:name w:val="Title"/>
    <w:basedOn w:val="Normal"/>
    <w:next w:val="BodyText"/>
    <w:link w:val="TitleChar"/>
    <w:uiPriority w:val="19"/>
    <w:qFormat/>
    <w:rsid w:val="00330AC6"/>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330A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BodyText"/>
    <w:link w:val="SubtitleChar"/>
    <w:uiPriority w:val="19"/>
    <w:qFormat/>
    <w:rsid w:val="00330AC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330A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locked/>
    <w:rsid w:val="00176E4D"/>
    <w:rPr>
      <w:b/>
      <w:bCs/>
    </w:rPr>
  </w:style>
  <w:style w:type="character" w:styleId="Emphasis">
    <w:name w:val="Emphasis"/>
    <w:basedOn w:val="DefaultParagraphFont"/>
    <w:uiPriority w:val="39"/>
    <w:semiHidden/>
    <w:qFormat/>
    <w:rsid w:val="00176E4D"/>
    <w:rPr>
      <w:i/>
      <w:iCs/>
    </w:rPr>
  </w:style>
  <w:style w:type="paragraph" w:customStyle="1" w:styleId="EmphasisParagraph">
    <w:name w:val="Emphasis Paragraph"/>
    <w:basedOn w:val="BodyText"/>
    <w:link w:val="EmphasisParagraphChar"/>
    <w:uiPriority w:val="1"/>
    <w:qFormat/>
    <w:rsid w:val="00183EDD"/>
    <w:pPr>
      <w:pBdr>
        <w:top w:val="single" w:sz="18" w:space="1" w:color="C0504D" w:themeColor="accent2"/>
        <w:left w:val="single" w:sz="18" w:space="4" w:color="C0504D" w:themeColor="accent2"/>
        <w:bottom w:val="single" w:sz="18" w:space="1" w:color="C0504D" w:themeColor="accent2"/>
        <w:right w:val="single" w:sz="18" w:space="4" w:color="C0504D" w:themeColor="accent2"/>
      </w:pBdr>
      <w:ind w:left="187" w:firstLine="446"/>
    </w:pPr>
    <w:rPr>
      <w:b/>
      <w:color w:val="365F91" w:themeColor="accent1" w:themeShade="BF"/>
      <w:sz w:val="24"/>
    </w:rPr>
  </w:style>
  <w:style w:type="paragraph" w:styleId="BodyText">
    <w:name w:val="Body Text"/>
    <w:basedOn w:val="Normal"/>
    <w:link w:val="BodyTextChar"/>
    <w:qFormat/>
    <w:rsid w:val="00BA4813"/>
    <w:pPr>
      <w:spacing w:after="120"/>
      <w:ind w:left="180" w:firstLine="540"/>
    </w:pPr>
  </w:style>
  <w:style w:type="paragraph" w:styleId="ListParagraph">
    <w:name w:val="List Paragraph"/>
    <w:basedOn w:val="BodyText"/>
    <w:uiPriority w:val="10"/>
    <w:qFormat/>
    <w:rsid w:val="00176E4D"/>
    <w:pPr>
      <w:ind w:left="720"/>
      <w:contextualSpacing/>
    </w:pPr>
  </w:style>
  <w:style w:type="paragraph" w:styleId="Quote">
    <w:name w:val="Quote"/>
    <w:basedOn w:val="BodyText"/>
    <w:next w:val="BodyText"/>
    <w:link w:val="QuoteChar"/>
    <w:uiPriority w:val="20"/>
    <w:qFormat/>
    <w:rsid w:val="009E72F0"/>
    <w:pPr>
      <w:ind w:left="900" w:right="720"/>
    </w:pPr>
    <w:rPr>
      <w:i/>
      <w:iCs/>
      <w:color w:val="000000" w:themeColor="text1"/>
    </w:rPr>
  </w:style>
  <w:style w:type="character" w:customStyle="1" w:styleId="QuoteChar">
    <w:name w:val="Quote Char"/>
    <w:basedOn w:val="DefaultParagraphFont"/>
    <w:link w:val="Quote"/>
    <w:uiPriority w:val="20"/>
    <w:rsid w:val="009E72F0"/>
    <w:rPr>
      <w:i/>
      <w:iCs/>
      <w:color w:val="000000" w:themeColor="text1"/>
    </w:rPr>
  </w:style>
  <w:style w:type="paragraph" w:styleId="IntenseQuote">
    <w:name w:val="Intense Quote"/>
    <w:basedOn w:val="Normal"/>
    <w:next w:val="Normal"/>
    <w:link w:val="IntenseQuoteChar"/>
    <w:uiPriority w:val="30"/>
    <w:semiHidden/>
    <w:qFormat/>
    <w:locked/>
    <w:rsid w:val="00176E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E15EC"/>
    <w:rPr>
      <w:b/>
      <w:bCs/>
      <w:i/>
      <w:iCs/>
      <w:color w:val="4F81BD" w:themeColor="accent1"/>
    </w:rPr>
  </w:style>
  <w:style w:type="paragraph" w:styleId="BalloonText">
    <w:name w:val="Balloon Text"/>
    <w:basedOn w:val="Normal"/>
    <w:link w:val="BalloonTextChar"/>
    <w:uiPriority w:val="99"/>
    <w:semiHidden/>
    <w:unhideWhenUsed/>
    <w:rsid w:val="00330AC6"/>
    <w:pPr>
      <w:spacing w:after="0" w:line="240" w:lineRule="auto"/>
    </w:pPr>
    <w:rPr>
      <w:rFonts w:ascii="Tahoma" w:hAnsi="Tahoma" w:cs="Tahoma"/>
      <w:sz w:val="16"/>
      <w:szCs w:val="16"/>
    </w:rPr>
  </w:style>
  <w:style w:type="character" w:styleId="IntenseEmphasis">
    <w:name w:val="Intense Emphasis"/>
    <w:basedOn w:val="DefaultParagraphFont"/>
    <w:uiPriority w:val="21"/>
    <w:semiHidden/>
    <w:qFormat/>
    <w:locked/>
    <w:rsid w:val="00176E4D"/>
    <w:rPr>
      <w:b/>
      <w:bCs/>
      <w:i/>
      <w:iCs/>
      <w:color w:val="4F81BD" w:themeColor="accent1"/>
    </w:rPr>
  </w:style>
  <w:style w:type="character" w:styleId="SubtleReference">
    <w:name w:val="Subtle Reference"/>
    <w:basedOn w:val="DefaultParagraphFont"/>
    <w:uiPriority w:val="31"/>
    <w:semiHidden/>
    <w:locked/>
    <w:rsid w:val="00176E4D"/>
    <w:rPr>
      <w:smallCaps/>
      <w:color w:val="C0504D" w:themeColor="accent2"/>
      <w:u w:val="single"/>
    </w:rPr>
  </w:style>
  <w:style w:type="character" w:styleId="IntenseReference">
    <w:name w:val="Intense Reference"/>
    <w:basedOn w:val="DefaultParagraphFont"/>
    <w:uiPriority w:val="32"/>
    <w:semiHidden/>
    <w:qFormat/>
    <w:locked/>
    <w:rsid w:val="00176E4D"/>
    <w:rPr>
      <w:b/>
      <w:bCs/>
      <w:smallCaps/>
      <w:color w:val="C0504D" w:themeColor="accent2"/>
      <w:spacing w:val="5"/>
      <w:u w:val="single"/>
    </w:rPr>
  </w:style>
  <w:style w:type="character" w:styleId="BookTitle">
    <w:name w:val="Book Title"/>
    <w:basedOn w:val="DefaultParagraphFont"/>
    <w:uiPriority w:val="33"/>
    <w:semiHidden/>
    <w:qFormat/>
    <w:locked/>
    <w:rsid w:val="00176E4D"/>
    <w:rPr>
      <w:b/>
      <w:bCs/>
      <w:smallCaps/>
      <w:spacing w:val="5"/>
    </w:rPr>
  </w:style>
  <w:style w:type="paragraph" w:styleId="TOCHeading">
    <w:name w:val="TOC Heading"/>
    <w:basedOn w:val="Heading1"/>
    <w:next w:val="Normal"/>
    <w:uiPriority w:val="39"/>
    <w:semiHidden/>
    <w:unhideWhenUsed/>
    <w:qFormat/>
    <w:locked/>
    <w:rsid w:val="00176E4D"/>
    <w:pPr>
      <w:outlineLvl w:val="9"/>
    </w:pPr>
  </w:style>
  <w:style w:type="character" w:customStyle="1" w:styleId="Heading5Char">
    <w:name w:val="Heading 5 Char"/>
    <w:basedOn w:val="DefaultParagraphFont"/>
    <w:link w:val="Heading5"/>
    <w:uiPriority w:val="9"/>
    <w:semiHidden/>
    <w:rsid w:val="007002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F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02F9"/>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BA4813"/>
  </w:style>
  <w:style w:type="character" w:customStyle="1" w:styleId="EmphasisParagraphChar">
    <w:name w:val="Emphasis Paragraph Char"/>
    <w:basedOn w:val="BodyTextChar"/>
    <w:link w:val="EmphasisParagraph"/>
    <w:uiPriority w:val="1"/>
    <w:rsid w:val="00183EDD"/>
    <w:rPr>
      <w:b/>
      <w:color w:val="365F91" w:themeColor="accent1" w:themeShade="BF"/>
      <w:sz w:val="24"/>
    </w:rPr>
  </w:style>
  <w:style w:type="character" w:customStyle="1" w:styleId="BalloonTextChar">
    <w:name w:val="Balloon Text Char"/>
    <w:basedOn w:val="DefaultParagraphFont"/>
    <w:link w:val="BalloonText"/>
    <w:uiPriority w:val="99"/>
    <w:semiHidden/>
    <w:rsid w:val="00330AC6"/>
    <w:rPr>
      <w:rFonts w:ascii="Tahoma" w:hAnsi="Tahoma" w:cs="Tahoma"/>
      <w:sz w:val="16"/>
      <w:szCs w:val="16"/>
    </w:rPr>
  </w:style>
  <w:style w:type="paragraph" w:customStyle="1" w:styleId="Outcome">
    <w:name w:val="Outcome"/>
    <w:basedOn w:val="BodyText"/>
    <w:link w:val="OutcomeChar"/>
    <w:qFormat/>
    <w:rsid w:val="009C046D"/>
    <w:pPr>
      <w:spacing w:after="0" w:line="240" w:lineRule="auto"/>
      <w:ind w:left="1440" w:hanging="720"/>
    </w:pPr>
  </w:style>
  <w:style w:type="paragraph" w:customStyle="1" w:styleId="ReviewQuestion">
    <w:name w:val="Review Question"/>
    <w:basedOn w:val="Outcome"/>
    <w:link w:val="ReviewQuestionChar"/>
    <w:qFormat/>
    <w:rsid w:val="0098728E"/>
    <w:pPr>
      <w:ind w:firstLine="0"/>
    </w:pPr>
    <w:rPr>
      <w:lang w:bidi="ar-SA"/>
    </w:rPr>
  </w:style>
  <w:style w:type="character" w:customStyle="1" w:styleId="OutcomeChar">
    <w:name w:val="Outcome Char"/>
    <w:basedOn w:val="BodyTextChar"/>
    <w:link w:val="Outcome"/>
    <w:rsid w:val="009C046D"/>
  </w:style>
  <w:style w:type="paragraph" w:customStyle="1" w:styleId="Figure">
    <w:name w:val="Figure"/>
    <w:basedOn w:val="BodyText"/>
    <w:next w:val="BodyText"/>
    <w:qFormat/>
    <w:rsid w:val="00BA4813"/>
    <w:pPr>
      <w:ind w:firstLine="0"/>
      <w:jc w:val="center"/>
    </w:pPr>
    <w:rPr>
      <w:noProof/>
      <w:lang w:bidi="ar-SA"/>
    </w:rPr>
  </w:style>
  <w:style w:type="character" w:customStyle="1" w:styleId="ReviewQuestionChar">
    <w:name w:val="Review Question Char"/>
    <w:basedOn w:val="OutcomeChar"/>
    <w:link w:val="ReviewQuestion"/>
    <w:rsid w:val="0098728E"/>
    <w:rPr>
      <w:lang w:bidi="ar-SA"/>
    </w:rPr>
  </w:style>
  <w:style w:type="numbering" w:customStyle="1" w:styleId="ListBulleted">
    <w:name w:val="List Bulleted"/>
    <w:basedOn w:val="NoList"/>
    <w:uiPriority w:val="99"/>
    <w:rsid w:val="00183EDD"/>
    <w:pPr>
      <w:numPr>
        <w:numId w:val="1"/>
      </w:numPr>
    </w:pPr>
  </w:style>
  <w:style w:type="numbering" w:customStyle="1" w:styleId="ListNumbered">
    <w:name w:val="List Numbered"/>
    <w:basedOn w:val="NoList"/>
    <w:uiPriority w:val="99"/>
    <w:rsid w:val="00A37403"/>
    <w:pPr>
      <w:numPr>
        <w:numId w:val="6"/>
      </w:numPr>
    </w:pPr>
  </w:style>
  <w:style w:type="paragraph" w:styleId="TOC2">
    <w:name w:val="toc 2"/>
    <w:basedOn w:val="Normal"/>
    <w:next w:val="Normal"/>
    <w:autoRedefine/>
    <w:uiPriority w:val="39"/>
    <w:semiHidden/>
    <w:qFormat/>
    <w:rsid w:val="002C76F0"/>
    <w:pPr>
      <w:spacing w:after="100"/>
      <w:ind w:left="220"/>
    </w:pPr>
    <w:rPr>
      <w:lang w:bidi="ar-SA"/>
    </w:rPr>
  </w:style>
  <w:style w:type="paragraph" w:styleId="TOC1">
    <w:name w:val="toc 1"/>
    <w:basedOn w:val="Normal"/>
    <w:next w:val="Normal"/>
    <w:autoRedefine/>
    <w:uiPriority w:val="39"/>
    <w:qFormat/>
    <w:rsid w:val="00B650CF"/>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2C76F0"/>
    <w:pPr>
      <w:spacing w:after="100"/>
      <w:ind w:left="440"/>
    </w:pPr>
    <w:rPr>
      <w:lang w:bidi="ar-SA"/>
    </w:rPr>
  </w:style>
  <w:style w:type="character" w:styleId="Hyperlink">
    <w:name w:val="Hyperlink"/>
    <w:basedOn w:val="DefaultParagraphFont"/>
    <w:uiPriority w:val="99"/>
    <w:unhideWhenUsed/>
    <w:rsid w:val="002C76F0"/>
    <w:rPr>
      <w:color w:val="0000FF" w:themeColor="hyperlink"/>
      <w:u w:val="single"/>
    </w:rPr>
  </w:style>
  <w:style w:type="paragraph" w:styleId="TOC4">
    <w:name w:val="toc 4"/>
    <w:basedOn w:val="Normal"/>
    <w:next w:val="Normal"/>
    <w:autoRedefine/>
    <w:uiPriority w:val="39"/>
    <w:semiHidden/>
    <w:locked/>
    <w:rsid w:val="00C81E48"/>
    <w:pPr>
      <w:tabs>
        <w:tab w:val="right" w:leader="dot" w:pos="10790"/>
      </w:tabs>
      <w:spacing w:after="100"/>
      <w:ind w:left="1170"/>
    </w:pPr>
  </w:style>
  <w:style w:type="paragraph" w:styleId="Header">
    <w:name w:val="header"/>
    <w:basedOn w:val="Normal"/>
    <w:link w:val="HeaderChar"/>
    <w:uiPriority w:val="99"/>
    <w:unhideWhenUsed/>
    <w:rsid w:val="00014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BC8"/>
  </w:style>
  <w:style w:type="paragraph" w:styleId="Footer">
    <w:name w:val="footer"/>
    <w:basedOn w:val="Normal"/>
    <w:link w:val="FooterChar"/>
    <w:uiPriority w:val="24"/>
    <w:unhideWhenUsed/>
    <w:rsid w:val="00FD07C5"/>
    <w:pPr>
      <w:tabs>
        <w:tab w:val="center" w:pos="5400"/>
        <w:tab w:val="right" w:pos="10440"/>
      </w:tabs>
      <w:spacing w:after="0" w:line="240" w:lineRule="auto"/>
    </w:pPr>
  </w:style>
  <w:style w:type="character" w:customStyle="1" w:styleId="FooterChar">
    <w:name w:val="Footer Char"/>
    <w:basedOn w:val="DefaultParagraphFont"/>
    <w:link w:val="Footer"/>
    <w:uiPriority w:val="24"/>
    <w:rsid w:val="00FD07C5"/>
  </w:style>
  <w:style w:type="paragraph" w:customStyle="1" w:styleId="Homework">
    <w:name w:val="Homework"/>
    <w:basedOn w:val="BodyText"/>
    <w:rsid w:val="00B50B6C"/>
    <w:pPr>
      <w:ind w:left="0" w:firstLine="0"/>
    </w:pPr>
  </w:style>
  <w:style w:type="paragraph" w:customStyle="1" w:styleId="OutcomeFormat">
    <w:name w:val="Outcome Format"/>
    <w:basedOn w:val="Outcome"/>
    <w:autoRedefine/>
    <w:qFormat/>
    <w:rsid w:val="0093762A"/>
  </w:style>
  <w:style w:type="character" w:styleId="PlaceholderText">
    <w:name w:val="Placeholder Text"/>
    <w:basedOn w:val="DefaultParagraphFont"/>
    <w:uiPriority w:val="99"/>
    <w:semiHidden/>
    <w:rsid w:val="00B7075E"/>
    <w:rPr>
      <w:color w:val="808080"/>
    </w:rPr>
  </w:style>
  <w:style w:type="character" w:styleId="FollowedHyperlink">
    <w:name w:val="FollowedHyperlink"/>
    <w:basedOn w:val="DefaultParagraphFont"/>
    <w:uiPriority w:val="99"/>
    <w:semiHidden/>
    <w:unhideWhenUsed/>
    <w:rsid w:val="00882A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pyterhub/jupyterhub" TargetMode="External"/><Relationship Id="rId13" Type="http://schemas.openxmlformats.org/officeDocument/2006/relationships/hyperlink" Target="https://www.amazon.com/Pro-Git-Scott-Chacon/dp/1484200772/ref=pd_sbs_14_img_0?_encoding=UTF8&amp;psc=1&amp;refRID=SH5KNRR435Y01Q9S4ZMV" TargetMode="External"/><Relationship Id="rId18" Type="http://schemas.openxmlformats.org/officeDocument/2006/relationships/hyperlink" Target="http://scottchacon.com/2011/08/31/github-flow.html" TargetMode="External"/><Relationship Id="rId26" Type="http://schemas.openxmlformats.org/officeDocument/2006/relationships/hyperlink" Target="https://education.github.com/pack" TargetMode="External"/><Relationship Id="rId3" Type="http://schemas.openxmlformats.org/officeDocument/2006/relationships/styles" Target="styles.xml"/><Relationship Id="rId21" Type="http://schemas.openxmlformats.org/officeDocument/2006/relationships/hyperlink" Target="https://git-scm.com/docs/git-commit" TargetMode="External"/><Relationship Id="rId7" Type="http://schemas.openxmlformats.org/officeDocument/2006/relationships/endnotes" Target="endnotes.xml"/><Relationship Id="rId12" Type="http://schemas.openxmlformats.org/officeDocument/2006/relationships/hyperlink" Target="https://progit2.s3.amazonaws.com/en/2016-03-22-f3531/progit-en.1084.pdf" TargetMode="External"/><Relationship Id="rId17" Type="http://schemas.openxmlformats.org/officeDocument/2006/relationships/hyperlink" Target="https://guides.github.com/introduction/flow/" TargetMode="External"/><Relationship Id="rId25" Type="http://schemas.openxmlformats.org/officeDocument/2006/relationships/hyperlink" Target="https://github.com/jo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book/en/v2/Git-Branching-Branches-in-a-Nutshell" TargetMode="External"/><Relationship Id="rId20" Type="http://schemas.openxmlformats.org/officeDocument/2006/relationships/hyperlink" Target="https://git-scm.com/docs/git-clone" TargetMode="External"/><Relationship Id="rId29" Type="http://schemas.openxmlformats.org/officeDocument/2006/relationships/hyperlink" Target="mailto:wholmes3@uco.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 TargetMode="External"/><Relationship Id="rId24" Type="http://schemas.openxmlformats.org/officeDocument/2006/relationships/hyperlink" Target="https://git-scm.com/docs/git-bran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scm.com/book/en/v2/Git-Basics-Getting-a-Git-Repository" TargetMode="External"/><Relationship Id="rId23" Type="http://schemas.openxmlformats.org/officeDocument/2006/relationships/hyperlink" Target="https://git-scm.com/docs/git-pull" TargetMode="External"/><Relationship Id="rId28" Type="http://schemas.openxmlformats.org/officeDocument/2006/relationships/hyperlink" Target="https://github.com/UCO-CSPI" TargetMode="External"/><Relationship Id="rId10" Type="http://schemas.openxmlformats.org/officeDocument/2006/relationships/hyperlink" Target="https://try.github.io/levels/1/challenges/1" TargetMode="External"/><Relationship Id="rId19" Type="http://schemas.openxmlformats.org/officeDocument/2006/relationships/hyperlink" Target="http://nvie.com/posts/a-successful-git-branching-mode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tplotlib/matplotlib" TargetMode="External"/><Relationship Id="rId14" Type="http://schemas.openxmlformats.org/officeDocument/2006/relationships/hyperlink" Target="https://git-scm.com/book/en/v2/Getting-Started-About-Version-Control" TargetMode="External"/><Relationship Id="rId22" Type="http://schemas.openxmlformats.org/officeDocument/2006/relationships/hyperlink" Target="https://git-scm.com/docs/git-push" TargetMode="External"/><Relationship Id="rId27" Type="http://schemas.openxmlformats.org/officeDocument/2006/relationships/hyperlink" Target="https://education.github.com/pack" TargetMode="External"/><Relationship Id="rId30" Type="http://schemas.openxmlformats.org/officeDocument/2006/relationships/hyperlink" Target="mailto:wholmes3@uc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1D804-0698-44A5-88C8-22758DEA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Holmes Classes</Template>
  <TotalTime>1323</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Holmes</dc:creator>
  <cp:lastModifiedBy>Will Holmes</cp:lastModifiedBy>
  <cp:revision>15</cp:revision>
  <dcterms:created xsi:type="dcterms:W3CDTF">2016-08-31T23:46:00Z</dcterms:created>
  <dcterms:modified xsi:type="dcterms:W3CDTF">2017-01-20T18:33:00Z</dcterms:modified>
</cp:coreProperties>
</file>